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030"/>
      </w:tblGrid>
      <w:tr w:rsidR="00A36F46" w14:paraId="3AA14481" w14:textId="77777777" w:rsidTr="000F5275">
        <w:trPr>
          <w:trHeight w:val="614"/>
        </w:trPr>
        <w:tc>
          <w:tcPr>
            <w:tcW w:w="4050" w:type="dxa"/>
          </w:tcPr>
          <w:p w14:paraId="43C8C48F" w14:textId="47494A2E" w:rsidR="00A36F46" w:rsidRDefault="00A36F46" w:rsidP="00233E88">
            <w:pPr>
              <w:rPr>
                <w:rFonts w:ascii="Verdana" w:hAnsi="Verdana" w:cs="Verdana"/>
                <w:color w:val="auto"/>
                <w:spacing w:val="0"/>
                <w:szCs w:val="20"/>
              </w:rPr>
            </w:pPr>
            <w:bookmarkStart w:id="0" w:name="_Hlk49759421"/>
          </w:p>
        </w:tc>
        <w:tc>
          <w:tcPr>
            <w:tcW w:w="4030" w:type="dxa"/>
          </w:tcPr>
          <w:p w14:paraId="08297CB1" w14:textId="4D700A23" w:rsidR="00A36F46" w:rsidRDefault="00D12403" w:rsidP="009633A5">
            <w:pPr>
              <w:jc w:val="right"/>
              <w:rPr>
                <w:rFonts w:ascii="Verdana" w:hAnsi="Verdana" w:cs="Verdana"/>
                <w:color w:val="auto"/>
                <w:spacing w:val="0"/>
                <w:szCs w:val="20"/>
              </w:rPr>
            </w:pP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[</w:t>
            </w:r>
            <w:r w:rsidR="001C4C2C">
              <w:rPr>
                <w:rFonts w:ascii="Verdana" w:hAnsi="Verdana" w:cs="Verdana"/>
                <w:color w:val="auto"/>
                <w:spacing w:val="0"/>
                <w:szCs w:val="20"/>
              </w:rPr>
              <w:t>Warszawa</w:t>
            </w:r>
            <w:r w:rsidR="00FA4307">
              <w:rPr>
                <w:rFonts w:ascii="Verdana" w:hAnsi="Verdana" w:cs="Verdana"/>
                <w:color w:val="auto"/>
                <w:spacing w:val="0"/>
                <w:szCs w:val="20"/>
              </w:rPr>
              <w:t>,</w:t>
            </w:r>
            <w:r w:rsidR="00A36F46"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dn</w:t>
            </w:r>
            <w:r w:rsidR="00ED162D">
              <w:rPr>
                <w:rFonts w:ascii="Verdana" w:hAnsi="Verdana" w:cs="Verdana"/>
                <w:color w:val="auto"/>
                <w:spacing w:val="0"/>
                <w:szCs w:val="20"/>
              </w:rPr>
              <w:t>ia</w:t>
            </w:r>
            <w:r w:rsidR="00A36F46"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</w:t>
            </w:r>
            <w:r w:rsidR="006D6BEF">
              <w:rPr>
                <w:rFonts w:ascii="Verdana" w:hAnsi="Verdana" w:cs="Verdana"/>
                <w:color w:val="auto"/>
                <w:spacing w:val="0"/>
                <w:szCs w:val="20"/>
              </w:rPr>
              <w:t>31</w:t>
            </w:r>
            <w:r w:rsidR="00A36F46"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</w:t>
            </w:r>
            <w:r w:rsidR="006D6BEF">
              <w:rPr>
                <w:rFonts w:ascii="Verdana" w:hAnsi="Verdana" w:cs="Verdana"/>
                <w:color w:val="auto"/>
                <w:spacing w:val="0"/>
                <w:szCs w:val="20"/>
              </w:rPr>
              <w:t>sierpnia</w:t>
            </w:r>
            <w:r w:rsidR="00A36F46"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20</w:t>
            </w:r>
            <w:r w:rsidR="000F5275">
              <w:rPr>
                <w:rFonts w:ascii="Verdana" w:hAnsi="Verdana" w:cs="Verdana"/>
                <w:color w:val="auto"/>
                <w:spacing w:val="0"/>
                <w:szCs w:val="20"/>
              </w:rPr>
              <w:t>20</w:t>
            </w:r>
            <w:r w:rsidR="00ED162D">
              <w:rPr>
                <w:rFonts w:ascii="Verdana" w:hAnsi="Verdana" w:cs="Verdana"/>
                <w:color w:val="auto"/>
                <w:spacing w:val="0"/>
                <w:szCs w:val="20"/>
              </w:rPr>
              <w:t xml:space="preserve"> r.</w:t>
            </w: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]</w:t>
            </w:r>
          </w:p>
        </w:tc>
      </w:tr>
      <w:tr w:rsidR="00ED162D" w14:paraId="70B98920" w14:textId="77777777" w:rsidTr="000F5275">
        <w:trPr>
          <w:trHeight w:val="614"/>
        </w:trPr>
        <w:tc>
          <w:tcPr>
            <w:tcW w:w="4050" w:type="dxa"/>
          </w:tcPr>
          <w:p w14:paraId="2627E1D8" w14:textId="18CE8ECF" w:rsidR="00ED162D" w:rsidRDefault="00ED162D" w:rsidP="00233E88">
            <w:pPr>
              <w:rPr>
                <w:rFonts w:ascii="Verdana" w:hAnsi="Verdana" w:cs="Verdana"/>
                <w:color w:val="auto"/>
                <w:spacing w:val="0"/>
                <w:szCs w:val="20"/>
              </w:rPr>
            </w:pP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[AB/XYZ</w:t>
            </w:r>
            <w:r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>/</w:t>
            </w: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000</w:t>
            </w:r>
            <w:r w:rsidRPr="006E5990">
              <w:rPr>
                <w:rFonts w:ascii="Verdana" w:hAnsi="Verdana" w:cs="Verdana"/>
                <w:color w:val="auto"/>
                <w:spacing w:val="0"/>
                <w:szCs w:val="20"/>
              </w:rPr>
              <w:t>/20</w:t>
            </w:r>
            <w:r>
              <w:rPr>
                <w:rFonts w:ascii="Verdana" w:hAnsi="Verdana" w:cs="Verdana"/>
                <w:color w:val="auto"/>
                <w:spacing w:val="0"/>
                <w:szCs w:val="20"/>
              </w:rPr>
              <w:t>20]</w:t>
            </w:r>
          </w:p>
        </w:tc>
        <w:tc>
          <w:tcPr>
            <w:tcW w:w="4030" w:type="dxa"/>
          </w:tcPr>
          <w:p w14:paraId="630FD05E" w14:textId="77777777" w:rsidR="00ED162D" w:rsidRDefault="00ED162D" w:rsidP="009633A5">
            <w:pPr>
              <w:jc w:val="right"/>
              <w:rPr>
                <w:rFonts w:ascii="Verdana" w:hAnsi="Verdana" w:cs="Verdana"/>
                <w:color w:val="auto"/>
                <w:spacing w:val="0"/>
                <w:szCs w:val="20"/>
              </w:rPr>
            </w:pPr>
          </w:p>
        </w:tc>
      </w:tr>
    </w:tbl>
    <w:p w14:paraId="57CDD72A" w14:textId="3543BF2F" w:rsidR="006E5990" w:rsidRPr="006E5990" w:rsidRDefault="006D6BEF" w:rsidP="00A36F46">
      <w:pPr>
        <w:pStyle w:val="LukSzanownaPani"/>
        <w:spacing w:before="520"/>
      </w:pPr>
      <w:r>
        <w:t>Pan</w:t>
      </w:r>
    </w:p>
    <w:p w14:paraId="0EC438FB" w14:textId="0D8645A3" w:rsidR="006E5990" w:rsidRPr="00D005B3" w:rsidRDefault="006D6BEF" w:rsidP="00D005B3">
      <w:pPr>
        <w:pStyle w:val="LukImiiNazwwisko"/>
      </w:pPr>
      <w:r>
        <w:t>Sebastian Buczek</w:t>
      </w:r>
    </w:p>
    <w:p w14:paraId="18CABD0B" w14:textId="50027FE6" w:rsidR="006E5990" w:rsidRPr="006E5990" w:rsidRDefault="006D6BEF" w:rsidP="00D005B3">
      <w:pPr>
        <w:pStyle w:val="LucInstytut"/>
      </w:pPr>
      <w:r>
        <w:t>Praktykant</w:t>
      </w:r>
    </w:p>
    <w:p w14:paraId="7FDCD77F" w14:textId="77777777" w:rsidR="00ED162D" w:rsidRDefault="00ED162D" w:rsidP="005D1495">
      <w:pPr>
        <w:pStyle w:val="LukNagloweklistu"/>
      </w:pPr>
    </w:p>
    <w:p w14:paraId="1646C60E" w14:textId="564418FF" w:rsidR="006E5990" w:rsidRPr="007F6271" w:rsidRDefault="00D12403" w:rsidP="005D1495">
      <w:pPr>
        <w:pStyle w:val="LukNagloweklistu"/>
      </w:pPr>
      <w:r w:rsidRPr="007F6271">
        <w:t>[</w:t>
      </w:r>
      <w:r w:rsidR="00354A18" w:rsidRPr="007F6271">
        <w:t>Wpisz tekst…</w:t>
      </w:r>
      <w:r w:rsidRPr="007F6271">
        <w:t>]</w:t>
      </w:r>
    </w:p>
    <w:p w14:paraId="3428D40A" w14:textId="77777777" w:rsidR="00D40690" w:rsidRPr="00526CDD" w:rsidRDefault="00D12403" w:rsidP="00B61F8A">
      <w:pPr>
        <w:rPr>
          <w:rFonts w:ascii="Verdana" w:hAnsi="Verdana" w:cs="Verdana"/>
          <w:color w:val="auto"/>
          <w:spacing w:val="0"/>
          <w:szCs w:val="20"/>
        </w:rPr>
      </w:pPr>
      <w:r w:rsidRPr="007F6271">
        <w:t>[</w:t>
      </w:r>
      <w:r w:rsidR="00354A18" w:rsidRPr="007F6271">
        <w:t>Wpisz tekst..</w:t>
      </w:r>
      <w:r w:rsidR="00B61F8A">
        <w:t>.</w:t>
      </w:r>
      <w:r>
        <w:t>]</w:t>
      </w:r>
    </w:p>
    <w:p w14:paraId="1D5B4C04" w14:textId="77777777" w:rsidR="00D40690" w:rsidRDefault="00D12403" w:rsidP="00821F16">
      <w:pPr>
        <w:pStyle w:val="LucZwyrazami"/>
      </w:pPr>
      <w:bookmarkStart w:id="1" w:name="_Hlk49759594"/>
      <w:r>
        <w:t>[</w:t>
      </w:r>
      <w:r w:rsidR="00D40690">
        <w:t>Z wyrazami szacunku</w:t>
      </w:r>
      <w:r>
        <w:t>]</w:t>
      </w:r>
    </w:p>
    <w:p w14:paraId="527FFAC3" w14:textId="77777777" w:rsidR="00D40690" w:rsidRPr="00821F16" w:rsidRDefault="00D12403" w:rsidP="006D6BEF">
      <w:pPr>
        <w:pStyle w:val="Bezodstpw"/>
      </w:pPr>
      <w:r>
        <w:t>[</w:t>
      </w:r>
      <w:r w:rsidR="00D40690" w:rsidRPr="00821F16">
        <w:t>dr Imię Nazwisko</w:t>
      </w:r>
      <w:r>
        <w:t>]</w:t>
      </w:r>
    </w:p>
    <w:p w14:paraId="12C3E55B" w14:textId="77777777" w:rsidR="0084396A" w:rsidRDefault="00D12403" w:rsidP="006D6BEF">
      <w:pPr>
        <w:pStyle w:val="Bezodstpw"/>
      </w:pPr>
      <w:r>
        <w:t>[</w:t>
      </w:r>
      <w:r w:rsidR="00D40690" w:rsidRPr="00821F16">
        <w:t>Kierownik</w:t>
      </w:r>
      <w:r>
        <w:t>]</w:t>
      </w:r>
    </w:p>
    <w:p w14:paraId="004297B9" w14:textId="77777777" w:rsidR="00ED2582" w:rsidRDefault="00ED2582" w:rsidP="006D6BEF">
      <w:pPr>
        <w:pStyle w:val="Bezodstpw"/>
      </w:pPr>
    </w:p>
    <w:p w14:paraId="633DA74F" w14:textId="4F486594" w:rsidR="00AE615C" w:rsidRDefault="00AE615C" w:rsidP="006D6BEF">
      <w:pPr>
        <w:pStyle w:val="Bezodstpw"/>
      </w:pPr>
    </w:p>
    <w:p w14:paraId="276DBD7A" w14:textId="380ABB93" w:rsidR="00AE615C" w:rsidRDefault="00AE615C" w:rsidP="006D6BEF">
      <w:pPr>
        <w:pStyle w:val="Bezodstpw"/>
      </w:pPr>
    </w:p>
    <w:p w14:paraId="0ECAD078" w14:textId="15AC4BCF" w:rsidR="00AE615C" w:rsidRDefault="00AE615C" w:rsidP="006D6BEF">
      <w:pPr>
        <w:pStyle w:val="Bezodstpw"/>
      </w:pPr>
    </w:p>
    <w:p w14:paraId="0DE5113B" w14:textId="27D2AD6C" w:rsidR="00AE615C" w:rsidRDefault="00AE615C" w:rsidP="006D6BEF">
      <w:pPr>
        <w:pStyle w:val="Bezodstpw"/>
      </w:pPr>
    </w:p>
    <w:p w14:paraId="5853C96C" w14:textId="21630F20" w:rsidR="00AE615C" w:rsidRDefault="00AE615C" w:rsidP="006D6BEF">
      <w:pPr>
        <w:pStyle w:val="Bezodstpw"/>
      </w:pPr>
    </w:p>
    <w:p w14:paraId="7047FEC3" w14:textId="15056B44" w:rsidR="00AE615C" w:rsidRDefault="00AE615C" w:rsidP="006D6BEF">
      <w:pPr>
        <w:pStyle w:val="Bezodstpw"/>
      </w:pPr>
    </w:p>
    <w:p w14:paraId="0BF0BCE3" w14:textId="2D8B183F" w:rsidR="00AE615C" w:rsidRDefault="00AE615C" w:rsidP="006D6BEF">
      <w:pPr>
        <w:pStyle w:val="Bezodstpw"/>
      </w:pPr>
    </w:p>
    <w:p w14:paraId="4C2E032D" w14:textId="77777777" w:rsidR="00AE615C" w:rsidRDefault="00AE615C" w:rsidP="006D6BEF">
      <w:pPr>
        <w:pStyle w:val="Bezodstpw"/>
      </w:pPr>
    </w:p>
    <w:bookmarkEnd w:id="0"/>
    <w:bookmarkEnd w:id="1"/>
    <w:p w14:paraId="7FB99578" w14:textId="1C3CAA78" w:rsidR="006D6BEF" w:rsidRDefault="006D6BEF" w:rsidP="006D6BEF">
      <w:pPr>
        <w:pStyle w:val="Bezodstpw"/>
      </w:pPr>
    </w:p>
    <w:p w14:paraId="5E647E41" w14:textId="74C6A4A3" w:rsidR="00AE615C" w:rsidRDefault="00AE615C" w:rsidP="006D6BEF">
      <w:pPr>
        <w:pStyle w:val="Bezodstpw"/>
      </w:pPr>
    </w:p>
    <w:p w14:paraId="03A6ED57" w14:textId="35EBDA47" w:rsidR="00AE615C" w:rsidRDefault="00AE615C" w:rsidP="006D6BEF">
      <w:pPr>
        <w:pStyle w:val="Bezodstpw"/>
      </w:pPr>
    </w:p>
    <w:p w14:paraId="3421AE0F" w14:textId="0B1F4E3E" w:rsidR="00AE615C" w:rsidRDefault="00AE615C" w:rsidP="006D6BEF">
      <w:pPr>
        <w:pStyle w:val="Bezodstpw"/>
      </w:pPr>
    </w:p>
    <w:p w14:paraId="4B095D5D" w14:textId="414FA582" w:rsidR="00AE615C" w:rsidRDefault="00AE615C" w:rsidP="006D6BEF">
      <w:pPr>
        <w:pStyle w:val="Bezodstpw"/>
      </w:pPr>
    </w:p>
    <w:p w14:paraId="04D6FD3A" w14:textId="77777777" w:rsidR="00AE615C" w:rsidRDefault="00AE615C" w:rsidP="00AE615C">
      <w:pPr>
        <w:rPr>
          <w:b/>
          <w:bCs/>
          <w:noProof/>
        </w:rPr>
      </w:pPr>
    </w:p>
    <w:p w14:paraId="6329534B" w14:textId="72320AD8" w:rsidR="00AE615C" w:rsidRDefault="00AE615C" w:rsidP="00AE615C">
      <w:pPr>
        <w:rPr>
          <w:b/>
          <w:bCs/>
          <w:noProof/>
          <w:color w:val="auto"/>
          <w:spacing w:val="0"/>
        </w:rPr>
      </w:pPr>
      <w:r>
        <w:rPr>
          <w:b/>
          <w:bCs/>
          <w:noProof/>
        </w:rPr>
        <w:lastRenderedPageBreak/>
        <w:t>Instalacja systemu UNIX na komputerze instytutu</w:t>
      </w:r>
    </w:p>
    <w:p w14:paraId="436D51F1" w14:textId="66800540" w:rsidR="00AE615C" w:rsidRDefault="00AE615C" w:rsidP="00AE615C">
      <w:pPr>
        <w:pStyle w:val="Akapitzlist"/>
        <w:numPr>
          <w:ilvl w:val="0"/>
          <w:numId w:val="11"/>
        </w:numPr>
        <w:rPr>
          <w:noProof/>
        </w:rPr>
      </w:pPr>
      <w:r>
        <w:rPr>
          <w:noProof/>
        </w:rPr>
        <w:t xml:space="preserve">Pobieram plik iso Ubuntu Desktop w najnowszą wersję: </w:t>
      </w:r>
      <w:r>
        <w:rPr>
          <w:noProof/>
        </w:rPr>
        <w:drawing>
          <wp:inline distT="0" distB="0" distL="0" distR="0" wp14:anchorId="132E2E89" wp14:editId="0C6C2B4D">
            <wp:extent cx="5183505" cy="251904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9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6164" w14:textId="77777777" w:rsidR="00AE615C" w:rsidRDefault="00AE615C" w:rsidP="00AE615C">
      <w:pPr>
        <w:pStyle w:val="Akapitzlist"/>
        <w:numPr>
          <w:ilvl w:val="0"/>
          <w:numId w:val="11"/>
        </w:numPr>
        <w:rPr>
          <w:noProof/>
        </w:rPr>
      </w:pPr>
      <w:r>
        <w:rPr>
          <w:noProof/>
        </w:rPr>
        <w:t>A także PowerISOx32 link: https://www.poweriso.com/download.php</w:t>
      </w:r>
    </w:p>
    <w:p w14:paraId="54BE272C" w14:textId="77777777" w:rsidR="00AE615C" w:rsidRDefault="00AE615C" w:rsidP="00AE615C">
      <w:pPr>
        <w:pStyle w:val="Akapitzlist"/>
        <w:numPr>
          <w:ilvl w:val="0"/>
          <w:numId w:val="11"/>
        </w:numPr>
        <w:rPr>
          <w:noProof/>
        </w:rPr>
      </w:pPr>
      <w:r>
        <w:rPr>
          <w:noProof/>
        </w:rPr>
        <w:t xml:space="preserve">Instaluję ubuntu z zaznaczeniem funkcji „Erase disk and install Ubuntu”. Zainstalowana wersja to 20.04. </w:t>
      </w:r>
    </w:p>
    <w:p w14:paraId="1DF1A7C4" w14:textId="77777777" w:rsidR="00AE615C" w:rsidRDefault="00AE615C" w:rsidP="00AE615C">
      <w:pPr>
        <w:ind w:left="708"/>
        <w:rPr>
          <w:noProof/>
        </w:rPr>
      </w:pPr>
      <w:r>
        <w:rPr>
          <w:noProof/>
        </w:rPr>
        <w:t>Nazwa komputera oraz użytkownika: iel-zne-serwer</w:t>
      </w:r>
    </w:p>
    <w:p w14:paraId="5ABDC971" w14:textId="77777777" w:rsidR="00AE615C" w:rsidRDefault="00AE615C" w:rsidP="00AE615C">
      <w:pPr>
        <w:ind w:left="708"/>
        <w:rPr>
          <w:noProof/>
        </w:rPr>
      </w:pPr>
      <w:r>
        <w:rPr>
          <w:noProof/>
        </w:rPr>
        <w:t>Hasło: ielnauka2020</w:t>
      </w:r>
    </w:p>
    <w:p w14:paraId="3DE5D994" w14:textId="77777777" w:rsidR="00AE615C" w:rsidRDefault="00AE615C" w:rsidP="00AE615C">
      <w:pPr>
        <w:pStyle w:val="Akapitzlist"/>
        <w:numPr>
          <w:ilvl w:val="0"/>
          <w:numId w:val="11"/>
        </w:numPr>
        <w:rPr>
          <w:noProof/>
        </w:rPr>
      </w:pPr>
      <w:r>
        <w:rPr>
          <w:noProof/>
        </w:rPr>
        <w:t>Po zakończeniu instalacji oraz zresetowaniu komputera przechodzę do instalacji PostgreSQL oraz pgAdmin. Wykorzystuję do tego następujące komendy:</w:t>
      </w:r>
    </w:p>
    <w:p w14:paraId="35D8E153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wget --quiet -O - https://www.postgresql.org/media/keys/ACCC4CF8.asc | sudo apt-key add -</w:t>
      </w:r>
    </w:p>
    <w:p w14:paraId="5C490FD5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sudo sh -c 'echo "deb http://apt.postgresql.org/pub/repos/apt/ $(lsb_release -sc)-pgdg main" &gt; /etc/apt/sources.list.d/PostgreSQL.list'</w:t>
      </w:r>
    </w:p>
    <w:p w14:paraId="79F140AE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sudo apt update</w:t>
      </w:r>
    </w:p>
    <w:p w14:paraId="374B5F67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sudo apt-get install postgresql-11</w:t>
      </w:r>
    </w:p>
    <w:p w14:paraId="6197C690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sudo passwd postgres</w:t>
      </w:r>
    </w:p>
    <w:p w14:paraId="16A95B7B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sudo su -l postgres</w:t>
      </w:r>
    </w:p>
    <w:p w14:paraId="7A273700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su - postgres</w:t>
      </w:r>
    </w:p>
    <w:p w14:paraId="4D75F97A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psql</w:t>
      </w:r>
    </w:p>
    <w:p w14:paraId="41F0AE8A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postgres=# \password postgres</w:t>
      </w:r>
    </w:p>
    <w:p w14:paraId="4964A937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\q</w:t>
      </w:r>
    </w:p>
    <w:p w14:paraId="35BC8EF4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lastRenderedPageBreak/>
        <w:t>Exit</w:t>
      </w:r>
    </w:p>
    <w:p w14:paraId="1DC4F6AB" w14:textId="77777777" w:rsidR="00AE615C" w:rsidRDefault="00AE615C" w:rsidP="00AE615C">
      <w:pPr>
        <w:ind w:left="708"/>
        <w:rPr>
          <w:noProof/>
        </w:rPr>
      </w:pPr>
      <w:r>
        <w:rPr>
          <w:noProof/>
        </w:rPr>
        <w:t>(wszystkie hasła to: ielnauka2020)</w:t>
      </w:r>
    </w:p>
    <w:p w14:paraId="2837B14D" w14:textId="77777777" w:rsidR="00AE615C" w:rsidRDefault="00AE615C" w:rsidP="00AE615C">
      <w:pPr>
        <w:pStyle w:val="Akapitzlist"/>
        <w:numPr>
          <w:ilvl w:val="0"/>
          <w:numId w:val="12"/>
        </w:numPr>
        <w:rPr>
          <w:noProof/>
        </w:rPr>
      </w:pPr>
      <w:r>
        <w:rPr>
          <w:noProof/>
        </w:rPr>
        <w:t>sudo apt-get install pgadmin4 pgadmin4-apache2</w:t>
      </w:r>
    </w:p>
    <w:p w14:paraId="7B998CC5" w14:textId="77777777" w:rsidR="00AE615C" w:rsidRDefault="00AE615C" w:rsidP="00AE615C">
      <w:pPr>
        <w:pStyle w:val="Akapitzlist"/>
        <w:ind w:left="1068"/>
        <w:rPr>
          <w:noProof/>
        </w:rPr>
      </w:pPr>
      <w:r>
        <w:rPr>
          <w:noProof/>
        </w:rPr>
        <w:t>(w wyskakującym oknie ustawiam hasło ielnauka2020)</w:t>
      </w:r>
    </w:p>
    <w:p w14:paraId="4CBA4B71" w14:textId="77777777" w:rsidR="00AE615C" w:rsidRDefault="00AE615C" w:rsidP="00AE615C">
      <w:pPr>
        <w:pStyle w:val="Akapitzlist"/>
        <w:ind w:left="1068"/>
        <w:rPr>
          <w:noProof/>
        </w:rPr>
      </w:pPr>
    </w:p>
    <w:p w14:paraId="21ECFADB" w14:textId="77777777" w:rsidR="00AE615C" w:rsidRDefault="00AE615C" w:rsidP="00AE615C">
      <w:pPr>
        <w:pStyle w:val="Akapitzlist"/>
        <w:ind w:left="1068"/>
        <w:rPr>
          <w:noProof/>
        </w:rPr>
      </w:pPr>
    </w:p>
    <w:p w14:paraId="1B605E01" w14:textId="77777777" w:rsidR="00AE615C" w:rsidRDefault="00AE615C" w:rsidP="00AE615C">
      <w:pPr>
        <w:pStyle w:val="Akapitzlist"/>
        <w:ind w:left="1068"/>
        <w:rPr>
          <w:noProof/>
        </w:rPr>
      </w:pPr>
    </w:p>
    <w:p w14:paraId="5B0319EA" w14:textId="77777777" w:rsidR="00AE615C" w:rsidRDefault="00AE615C" w:rsidP="00AE615C">
      <w:pPr>
        <w:pStyle w:val="Akapitzlist"/>
        <w:numPr>
          <w:ilvl w:val="0"/>
          <w:numId w:val="11"/>
        </w:numPr>
        <w:rPr>
          <w:noProof/>
        </w:rPr>
      </w:pPr>
      <w:r>
        <w:rPr>
          <w:noProof/>
        </w:rPr>
        <w:t>Uruchamiam pgAdmin i tworzę strukturę bazy tak jak w przypadku systemu windows.</w:t>
      </w:r>
    </w:p>
    <w:p w14:paraId="2105FFC6" w14:textId="77777777" w:rsidR="00AE615C" w:rsidRDefault="00AE615C" w:rsidP="00AE615C">
      <w:pPr>
        <w:pStyle w:val="Akapitzlist"/>
        <w:numPr>
          <w:ilvl w:val="0"/>
          <w:numId w:val="11"/>
        </w:numPr>
        <w:rPr>
          <w:noProof/>
        </w:rPr>
      </w:pPr>
      <w:r>
        <w:rPr>
          <w:noProof/>
        </w:rPr>
        <w:t>Zgrywam dane starej bazy z komputera który dotychczas pełnił rolę serwera na zewnętrzny nośnik.</w:t>
      </w:r>
    </w:p>
    <w:p w14:paraId="7E3219A1" w14:textId="77777777" w:rsidR="00AE615C" w:rsidRDefault="00AE615C" w:rsidP="00AE615C">
      <w:pPr>
        <w:pStyle w:val="Akapitzlist"/>
        <w:numPr>
          <w:ilvl w:val="0"/>
          <w:numId w:val="11"/>
        </w:numPr>
        <w:rPr>
          <w:noProof/>
        </w:rPr>
      </w:pPr>
      <w:r>
        <w:rPr>
          <w:noProof/>
        </w:rPr>
        <w:t xml:space="preserve">Aby dodać adresy mogące łączyć się z bazą wyszukuję pliku pg_hba.conf – początkowo znaleznienie go było problematyczne. Oto rozwiązanie: </w:t>
      </w:r>
    </w:p>
    <w:p w14:paraId="630E395C" w14:textId="77777777" w:rsidR="00AE615C" w:rsidRDefault="00AE615C" w:rsidP="00AE615C">
      <w:pPr>
        <w:pStyle w:val="Akapitzlist"/>
        <w:numPr>
          <w:ilvl w:val="0"/>
          <w:numId w:val="13"/>
        </w:numPr>
        <w:rPr>
          <w:noProof/>
        </w:rPr>
      </w:pPr>
      <w:r>
        <w:rPr>
          <w:noProof/>
        </w:rPr>
        <w:t>cd /etc/postgresql/12/main</w:t>
      </w:r>
    </w:p>
    <w:p w14:paraId="33BB72A3" w14:textId="77777777" w:rsidR="00AE615C" w:rsidRDefault="00AE615C" w:rsidP="00AE615C">
      <w:pPr>
        <w:pStyle w:val="Akapitzlist"/>
        <w:numPr>
          <w:ilvl w:val="0"/>
          <w:numId w:val="13"/>
        </w:numPr>
        <w:rPr>
          <w:noProof/>
        </w:rPr>
      </w:pPr>
      <w:r>
        <w:rPr>
          <w:noProof/>
        </w:rPr>
        <w:t>sudo gedit pg_hba.conf</w:t>
      </w:r>
    </w:p>
    <w:p w14:paraId="3929A67D" w14:textId="77777777" w:rsidR="00AE615C" w:rsidRDefault="00AE615C" w:rsidP="00AE615C">
      <w:pPr>
        <w:ind w:left="708"/>
        <w:rPr>
          <w:noProof/>
        </w:rPr>
      </w:pPr>
      <w:r>
        <w:rPr>
          <w:noProof/>
        </w:rPr>
        <w:t xml:space="preserve">Może zdarzyć się tak, że nie będziemy mieli uprawnień do wykonania wyzej wykonanych poleceń. Należy wtedy posłużyć się kontem postgres jako użytkownik bazy (w terminalu wpisać - </w:t>
      </w:r>
      <w:r>
        <w:rPr>
          <w:noProof/>
        </w:rPr>
        <w:tab/>
        <w:t>su – postgres              i następnie spróbować przejść do folderu main.</w:t>
      </w:r>
    </w:p>
    <w:p w14:paraId="0DE4E9FF" w14:textId="77777777" w:rsidR="00AE615C" w:rsidRDefault="00AE615C" w:rsidP="00AE615C">
      <w:pPr>
        <w:pStyle w:val="Akapitzlist"/>
        <w:numPr>
          <w:ilvl w:val="0"/>
          <w:numId w:val="11"/>
        </w:numPr>
        <w:rPr>
          <w:b/>
          <w:bCs/>
          <w:noProof/>
        </w:rPr>
      </w:pPr>
      <w:r>
        <w:rPr>
          <w:b/>
          <w:bCs/>
          <w:noProof/>
        </w:rPr>
        <w:t>W pliku postgresql.conf zmieniam atrybut listen address na ‘*’ co umożliwia łączenie się do bazy po sieci lan.</w:t>
      </w:r>
    </w:p>
    <w:p w14:paraId="21F19449" w14:textId="77777777" w:rsidR="00AE615C" w:rsidRDefault="00AE615C" w:rsidP="00AE615C">
      <w:pPr>
        <w:ind w:left="708"/>
        <w:rPr>
          <w:noProof/>
        </w:rPr>
      </w:pPr>
    </w:p>
    <w:p w14:paraId="4BD27448" w14:textId="77777777" w:rsidR="00AE615C" w:rsidRDefault="00AE615C" w:rsidP="00AE615C">
      <w:pPr>
        <w:ind w:left="36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</w:t>
      </w:r>
    </w:p>
    <w:p w14:paraId="63C3DE19" w14:textId="77777777" w:rsidR="00AE615C" w:rsidRDefault="00AE615C" w:rsidP="00AE615C">
      <w:pPr>
        <w:ind w:left="360"/>
        <w:rPr>
          <w:b/>
          <w:bCs/>
          <w:noProof/>
        </w:rPr>
      </w:pPr>
      <w:r>
        <w:rPr>
          <w:b/>
          <w:bCs/>
          <w:noProof/>
        </w:rPr>
        <w:t>Połączenie SSH z komputerem serwerowym</w:t>
      </w:r>
    </w:p>
    <w:p w14:paraId="6C2C4D28" w14:textId="77777777" w:rsidR="00AE615C" w:rsidRDefault="00AE615C" w:rsidP="00AE615C">
      <w:pPr>
        <w:ind w:left="360"/>
        <w:rPr>
          <w:noProof/>
        </w:rPr>
      </w:pPr>
      <w:r>
        <w:rPr>
          <w:noProof/>
        </w:rPr>
        <w:t>Chcę umożliwić zarządzanie komputerem serwerowym za pomocą innego komputera. Chcę do tego wykorzystać połączenie SSH. W przyszłości możliwe że wykorzystam również program TeamViewer do zdalnej kontroli komputera.</w:t>
      </w:r>
    </w:p>
    <w:p w14:paraId="7A98DCD5" w14:textId="77777777" w:rsidR="00AE615C" w:rsidRDefault="00AE615C" w:rsidP="00AE615C">
      <w:pPr>
        <w:pStyle w:val="Akapitzlist"/>
        <w:numPr>
          <w:ilvl w:val="0"/>
          <w:numId w:val="14"/>
        </w:numPr>
        <w:rPr>
          <w:noProof/>
        </w:rPr>
      </w:pPr>
      <w:r>
        <w:rPr>
          <w:noProof/>
        </w:rPr>
        <w:t>Instalacja SSH</w:t>
      </w:r>
    </w:p>
    <w:p w14:paraId="555CC765" w14:textId="77777777" w:rsidR="00AE615C" w:rsidRDefault="00AE615C" w:rsidP="00AE615C">
      <w:pPr>
        <w:pStyle w:val="Akapitzlist"/>
        <w:numPr>
          <w:ilvl w:val="0"/>
          <w:numId w:val="15"/>
        </w:numPr>
        <w:rPr>
          <w:noProof/>
        </w:rPr>
      </w:pPr>
      <w:r>
        <w:rPr>
          <w:noProof/>
        </w:rPr>
        <w:t>Sudo apt install ssh</w:t>
      </w:r>
    </w:p>
    <w:p w14:paraId="635A5CCF" w14:textId="77777777" w:rsidR="00AE615C" w:rsidRDefault="00AE615C" w:rsidP="00AE615C">
      <w:pPr>
        <w:pStyle w:val="Akapitzlist"/>
        <w:numPr>
          <w:ilvl w:val="0"/>
          <w:numId w:val="15"/>
        </w:numPr>
        <w:rPr>
          <w:noProof/>
        </w:rPr>
      </w:pPr>
      <w:r>
        <w:rPr>
          <w:noProof/>
        </w:rPr>
        <w:t>Sudo systemctl enalbe --now ssh</w:t>
      </w:r>
    </w:p>
    <w:p w14:paraId="1CA7595A" w14:textId="2CC5EA63" w:rsidR="00AE615C" w:rsidRDefault="00AE615C" w:rsidP="00AE615C">
      <w:pPr>
        <w:pStyle w:val="Akapitzlist"/>
        <w:numPr>
          <w:ilvl w:val="0"/>
          <w:numId w:val="15"/>
        </w:numPr>
        <w:rPr>
          <w:noProof/>
        </w:rPr>
      </w:pPr>
      <w:r>
        <w:rPr>
          <w:noProof/>
        </w:rPr>
        <w:t>Sudo systemctl status ssh</w:t>
      </w:r>
    </w:p>
    <w:p w14:paraId="3FBDA165" w14:textId="77777777" w:rsidR="00AE615C" w:rsidRDefault="00AE615C" w:rsidP="00AE615C">
      <w:pPr>
        <w:rPr>
          <w:noProof/>
        </w:rPr>
      </w:pPr>
    </w:p>
    <w:p w14:paraId="5B1B979A" w14:textId="77777777" w:rsidR="00AE615C" w:rsidRDefault="00AE615C" w:rsidP="00AE615C">
      <w:pPr>
        <w:pStyle w:val="Akapitzlist"/>
        <w:numPr>
          <w:ilvl w:val="0"/>
          <w:numId w:val="14"/>
        </w:numPr>
        <w:rPr>
          <w:noProof/>
        </w:rPr>
      </w:pPr>
      <w:r>
        <w:rPr>
          <w:noProof/>
        </w:rPr>
        <w:lastRenderedPageBreak/>
        <w:t>Pobieram program Putty</w:t>
      </w:r>
    </w:p>
    <w:p w14:paraId="4C93DAD7" w14:textId="77777777" w:rsidR="00AE615C" w:rsidRDefault="00AE615C" w:rsidP="00AE615C">
      <w:pPr>
        <w:pStyle w:val="Akapitzlist"/>
        <w:numPr>
          <w:ilvl w:val="0"/>
          <w:numId w:val="16"/>
        </w:numPr>
        <w:rPr>
          <w:noProof/>
        </w:rPr>
      </w:pPr>
      <w:hyperlink r:id="rId9" w:history="1">
        <w:r>
          <w:rPr>
            <w:rStyle w:val="Hipercze"/>
            <w:noProof/>
          </w:rPr>
          <w:t>https://www.chiark.greenend.org.uk/~sgtatham/putty/latest.html</w:t>
        </w:r>
      </w:hyperlink>
    </w:p>
    <w:p w14:paraId="5F3F5986" w14:textId="71EF9817" w:rsidR="00AE615C" w:rsidRDefault="00AE615C" w:rsidP="00AE615C">
      <w:pPr>
        <w:pStyle w:val="Akapitzlist"/>
        <w:numPr>
          <w:ilvl w:val="0"/>
          <w:numId w:val="16"/>
        </w:num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DBBF284" wp14:editId="5412D7DA">
            <wp:extent cx="5183505" cy="23133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A4758" w14:textId="77777777" w:rsidR="00AE615C" w:rsidRDefault="00AE615C" w:rsidP="00AE615C">
      <w:pPr>
        <w:pStyle w:val="Akapitzlist"/>
        <w:numPr>
          <w:ilvl w:val="0"/>
          <w:numId w:val="16"/>
        </w:numPr>
        <w:rPr>
          <w:noProof/>
        </w:rPr>
      </w:pPr>
      <w:r>
        <w:rPr>
          <w:noProof/>
        </w:rPr>
        <w:t>Instaluję z domyślnymi ustawieniami</w:t>
      </w:r>
    </w:p>
    <w:p w14:paraId="4E6FB064" w14:textId="77777777" w:rsidR="00AE615C" w:rsidRDefault="00AE615C" w:rsidP="00AE615C">
      <w:pPr>
        <w:rPr>
          <w:noProof/>
        </w:rPr>
      </w:pPr>
    </w:p>
    <w:p w14:paraId="2DCED9BA" w14:textId="56970D07" w:rsidR="00AE615C" w:rsidRDefault="00AE615C" w:rsidP="00AE615C">
      <w:pPr>
        <w:pStyle w:val="Akapitzlist"/>
        <w:numPr>
          <w:ilvl w:val="0"/>
          <w:numId w:val="14"/>
        </w:numPr>
        <w:rPr>
          <w:noProof/>
        </w:rPr>
      </w:pPr>
      <w:r>
        <w:rPr>
          <w:noProof/>
        </w:rPr>
        <w:t>Wpisuję adres serwera i ustawiam parametry jak poniżej:</w:t>
      </w:r>
      <w:r>
        <w:rPr>
          <w:noProof/>
        </w:rPr>
        <w:drawing>
          <wp:inline distT="0" distB="0" distL="0" distR="0" wp14:anchorId="5E53AD5C" wp14:editId="470798A7">
            <wp:extent cx="4044759" cy="3962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37" cy="397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6F89" w14:textId="77777777" w:rsidR="00AE615C" w:rsidRDefault="00AE615C" w:rsidP="00AE615C">
      <w:pPr>
        <w:pStyle w:val="Akapitzlist"/>
        <w:numPr>
          <w:ilvl w:val="0"/>
          <w:numId w:val="14"/>
        </w:numPr>
        <w:rPr>
          <w:noProof/>
        </w:rPr>
      </w:pPr>
      <w:r>
        <w:rPr>
          <w:noProof/>
        </w:rPr>
        <w:lastRenderedPageBreak/>
        <w:t>Jako login wpisuję</w:t>
      </w:r>
      <w:r>
        <w:rPr>
          <w:b/>
          <w:bCs/>
          <w:noProof/>
        </w:rPr>
        <w:t>:</w:t>
      </w:r>
      <w:r>
        <w:rPr>
          <w:noProof/>
        </w:rPr>
        <w:t xml:space="preserve"> </w:t>
      </w:r>
      <w:r>
        <w:rPr>
          <w:b/>
          <w:bCs/>
          <w:noProof/>
        </w:rPr>
        <w:t>serwer</w:t>
      </w:r>
    </w:p>
    <w:p w14:paraId="145AD91A" w14:textId="77777777" w:rsidR="00AE615C" w:rsidRDefault="00AE615C" w:rsidP="00AE615C">
      <w:pPr>
        <w:pStyle w:val="Akapitzlist"/>
        <w:numPr>
          <w:ilvl w:val="0"/>
          <w:numId w:val="14"/>
        </w:numPr>
        <w:rPr>
          <w:noProof/>
        </w:rPr>
      </w:pPr>
      <w:r>
        <w:rPr>
          <w:noProof/>
        </w:rPr>
        <w:t>Jako hasło: ielnauka2020</w:t>
      </w:r>
    </w:p>
    <w:p w14:paraId="7C477782" w14:textId="620CD93F" w:rsidR="00AE615C" w:rsidRDefault="00AE615C" w:rsidP="00AE615C">
      <w:pPr>
        <w:pStyle w:val="Akapitzlist"/>
        <w:numPr>
          <w:ilvl w:val="0"/>
          <w:numId w:val="14"/>
        </w:num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2E828E" wp14:editId="35AB16F9">
            <wp:extent cx="4830740" cy="329565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86" cy="33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B7DA" w14:textId="77777777" w:rsidR="00AE615C" w:rsidRDefault="00AE615C" w:rsidP="00AE615C">
      <w:pPr>
        <w:ind w:left="360"/>
        <w:rPr>
          <w:noProof/>
        </w:rPr>
      </w:pPr>
      <w:r>
        <w:rPr>
          <w:noProof/>
        </w:rPr>
        <w:t>---------------------------------------------------------------------------------------------------------------------------------</w:t>
      </w:r>
    </w:p>
    <w:p w14:paraId="685A0953" w14:textId="77777777" w:rsidR="00AE615C" w:rsidRDefault="00AE615C" w:rsidP="00AE615C">
      <w:pPr>
        <w:ind w:left="360"/>
        <w:rPr>
          <w:b/>
          <w:bCs/>
          <w:noProof/>
        </w:rPr>
      </w:pPr>
      <w:r>
        <w:rPr>
          <w:b/>
          <w:bCs/>
          <w:noProof/>
        </w:rPr>
        <w:t>Zdalne sterowanie serwerem</w:t>
      </w:r>
    </w:p>
    <w:p w14:paraId="61249AE7" w14:textId="77777777" w:rsidR="00AE615C" w:rsidRDefault="00AE615C" w:rsidP="00AE615C">
      <w:pPr>
        <w:pStyle w:val="Akapitzlist"/>
        <w:numPr>
          <w:ilvl w:val="0"/>
          <w:numId w:val="17"/>
        </w:numPr>
        <w:rPr>
          <w:noProof/>
        </w:rPr>
      </w:pPr>
      <w:r>
        <w:rPr>
          <w:noProof/>
        </w:rPr>
        <w:t>Instaluję program TeamViewer na ubuntu poprzez pobranie pliku .deb z oficjalnej strony</w:t>
      </w:r>
    </w:p>
    <w:p w14:paraId="54578362" w14:textId="0C1951F6" w:rsidR="00AE615C" w:rsidRDefault="00AE615C" w:rsidP="00AE615C">
      <w:pPr>
        <w:pStyle w:val="Akapitzlist"/>
        <w:rPr>
          <w:noProof/>
        </w:rPr>
      </w:pPr>
      <w:r>
        <w:rPr>
          <w:noProof/>
        </w:rPr>
        <w:t xml:space="preserve"> link: </w:t>
      </w:r>
      <w:hyperlink r:id="rId13" w:history="1">
        <w:r>
          <w:rPr>
            <w:rStyle w:val="Hipercze"/>
            <w:noProof/>
          </w:rPr>
          <w:t>https://www.teamviewer.com/pl/do-pobrania/linux/</w:t>
        </w:r>
        <w:r>
          <w:rPr>
            <w:noProof/>
            <w:color w:val="0000FF"/>
          </w:rPr>
          <w:drawing>
            <wp:inline distT="0" distB="0" distL="0" distR="0" wp14:anchorId="52535D26" wp14:editId="66F625E9">
              <wp:extent cx="5183505" cy="2312670"/>
              <wp:effectExtent l="0" t="0" r="0" b="0"/>
              <wp:docPr id="1" name="Obraz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az 203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83505" cy="2312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3C581CEB" w14:textId="77777777" w:rsidR="00AE615C" w:rsidRDefault="00AE615C" w:rsidP="00AE615C">
      <w:pPr>
        <w:pStyle w:val="Akapitzlist"/>
        <w:rPr>
          <w:noProof/>
        </w:rPr>
      </w:pPr>
    </w:p>
    <w:p w14:paraId="1B5A46CE" w14:textId="77777777" w:rsidR="00AE615C" w:rsidRDefault="00AE615C" w:rsidP="00AE615C">
      <w:pPr>
        <w:pStyle w:val="Akapitzlist"/>
        <w:numPr>
          <w:ilvl w:val="0"/>
          <w:numId w:val="17"/>
        </w:numPr>
        <w:rPr>
          <w:noProof/>
        </w:rPr>
      </w:pPr>
      <w:r>
        <w:rPr>
          <w:noProof/>
        </w:rPr>
        <w:t>Instaluję poprzez dwuklik na pobrany plik i dalej domyślnie zgodnie sugestiami instalatora.</w:t>
      </w:r>
    </w:p>
    <w:p w14:paraId="715B01BC" w14:textId="77777777" w:rsidR="00AE615C" w:rsidRDefault="00AE615C" w:rsidP="00AE615C">
      <w:pPr>
        <w:pStyle w:val="Akapitzlist"/>
        <w:numPr>
          <w:ilvl w:val="0"/>
          <w:numId w:val="17"/>
        </w:numPr>
        <w:rPr>
          <w:noProof/>
        </w:rPr>
      </w:pPr>
      <w:r>
        <w:rPr>
          <w:noProof/>
        </w:rPr>
        <w:t>Po uruchomieniu programu widzimy nast</w:t>
      </w:r>
    </w:p>
    <w:p w14:paraId="511E0F8D" w14:textId="77777777" w:rsidR="00AE615C" w:rsidRPr="00B54B1C" w:rsidRDefault="00AE615C" w:rsidP="006D6BEF">
      <w:pPr>
        <w:pStyle w:val="Bezodstpw"/>
        <w:rPr>
          <w:vertAlign w:val="subscript"/>
        </w:rPr>
      </w:pPr>
    </w:p>
    <w:sectPr w:rsidR="00AE615C" w:rsidRPr="00B54B1C" w:rsidSect="00DA52A1">
      <w:footerReference w:type="default" r:id="rId15"/>
      <w:headerReference w:type="first" r:id="rId16"/>
      <w:footerReference w:type="first" r:id="rId17"/>
      <w:pgSz w:w="11906" w:h="16838" w:code="9"/>
      <w:pgMar w:top="2325" w:right="1021" w:bottom="2155" w:left="2722" w:header="709" w:footer="12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FE887" w14:textId="77777777" w:rsidR="005365AF" w:rsidRDefault="005365AF" w:rsidP="006747BD">
      <w:pPr>
        <w:spacing w:after="0" w:line="240" w:lineRule="auto"/>
      </w:pPr>
      <w:r>
        <w:separator/>
      </w:r>
    </w:p>
  </w:endnote>
  <w:endnote w:type="continuationSeparator" w:id="0">
    <w:p w14:paraId="793CC9EC" w14:textId="77777777" w:rsidR="005365AF" w:rsidRDefault="005365AF" w:rsidP="0067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id w:val="-1988227961"/>
      <w:docPartObj>
        <w:docPartGallery w:val="Page Numbers (Bottom of Page)"/>
        <w:docPartUnique/>
      </w:docPartObj>
    </w:sdtPr>
    <w:sdtEndPr/>
    <w:sdtContent>
      <w:sdt>
        <w:sdtPr>
          <w:rPr>
            <w:color w:val="auto"/>
          </w:rPr>
          <w:id w:val="-187525118"/>
          <w:docPartObj>
            <w:docPartGallery w:val="Page Numbers (Top of Page)"/>
            <w:docPartUnique/>
          </w:docPartObj>
        </w:sdtPr>
        <w:sdtEndPr/>
        <w:sdtContent>
          <w:p w14:paraId="756A5AEE" w14:textId="77777777" w:rsidR="00D40690" w:rsidRDefault="00D40690">
            <w:pPr>
              <w:pStyle w:val="Stopka"/>
            </w:pPr>
            <w:r>
              <w:t xml:space="preserve">Strona </w:t>
            </w:r>
            <w:r w:rsidR="004F10E8"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PAGE</w:instrText>
            </w:r>
            <w:r w:rsidR="004F10E8">
              <w:rPr>
                <w:b w:val="0"/>
                <w:bCs/>
                <w:sz w:val="24"/>
                <w:szCs w:val="24"/>
              </w:rPr>
              <w:fldChar w:fldCharType="separate"/>
            </w:r>
            <w:r w:rsidR="007242D9">
              <w:rPr>
                <w:bCs/>
                <w:noProof/>
              </w:rPr>
              <w:t>2</w:t>
            </w:r>
            <w:r w:rsidR="004F10E8">
              <w:rPr>
                <w:b w:val="0"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4F10E8">
              <w:rPr>
                <w:b w:val="0"/>
                <w:bCs/>
                <w:sz w:val="24"/>
                <w:szCs w:val="24"/>
              </w:rPr>
              <w:fldChar w:fldCharType="begin"/>
            </w:r>
            <w:r>
              <w:rPr>
                <w:bCs/>
              </w:rPr>
              <w:instrText>NUMPAGES</w:instrText>
            </w:r>
            <w:r w:rsidR="004F10E8">
              <w:rPr>
                <w:b w:val="0"/>
                <w:bCs/>
                <w:sz w:val="24"/>
                <w:szCs w:val="24"/>
              </w:rPr>
              <w:fldChar w:fldCharType="separate"/>
            </w:r>
            <w:r w:rsidR="007242D9">
              <w:rPr>
                <w:bCs/>
                <w:noProof/>
              </w:rPr>
              <w:t>2</w:t>
            </w:r>
            <w:r w:rsidR="004F10E8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2F5DDE" w14:textId="197E689A" w:rsidR="00D40690" w:rsidRDefault="00DA52A1">
    <w:pPr>
      <w:pStyle w:val="Stopka"/>
    </w:pPr>
    <w:r w:rsidRPr="00DA52A1">
      <w:rPr>
        <w:noProof/>
        <w:lang w:eastAsia="pl-PL"/>
      </w:rPr>
      <w:drawing>
        <wp:anchor distT="0" distB="0" distL="114300" distR="114300" simplePos="0" relativeHeight="251671552" behindDoc="1" locked="1" layoutInCell="1" allowOverlap="1" wp14:anchorId="2BFB851A" wp14:editId="6B2E10F5">
          <wp:simplePos x="0" y="0"/>
          <wp:positionH relativeFrom="column">
            <wp:posOffset>4589780</wp:posOffset>
          </wp:positionH>
          <wp:positionV relativeFrom="page">
            <wp:posOffset>9825990</wp:posOffset>
          </wp:positionV>
          <wp:extent cx="1231200" cy="849600"/>
          <wp:effectExtent l="0" t="0" r="0" b="0"/>
          <wp:wrapNone/>
          <wp:docPr id="10" name="Obraz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200" cy="84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162D">
      <w:rPr>
        <w:noProof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614D7107" wp14:editId="33A34442">
              <wp:simplePos x="0" y="0"/>
              <wp:positionH relativeFrom="margin">
                <wp:posOffset>-4445</wp:posOffset>
              </wp:positionH>
              <wp:positionV relativeFrom="page">
                <wp:posOffset>9822180</wp:posOffset>
              </wp:positionV>
              <wp:extent cx="4612640" cy="431800"/>
              <wp:effectExtent l="0" t="0" r="0" b="0"/>
              <wp:wrapNone/>
              <wp:docPr id="8" name="Pole tekstow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612640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CA0204" w14:textId="77777777" w:rsidR="00ED2582" w:rsidRDefault="00ED2582" w:rsidP="00ED2582">
                          <w:pPr>
                            <w:pStyle w:val="LukStopka-adres"/>
                          </w:pPr>
                          <w:r>
                            <w:t>Sieć Badawcza Łukasiewicz – Instytut Elektrotechniki</w:t>
                          </w:r>
                        </w:p>
                        <w:p w14:paraId="17BC1D69" w14:textId="77777777" w:rsidR="00ED2582" w:rsidRDefault="00ED2582" w:rsidP="00ED2582">
                          <w:pPr>
                            <w:pStyle w:val="LukStopka-adres"/>
                          </w:pPr>
                          <w:r>
                            <w:t>04-703 Warszawa, ul. Mieczysława Pożaryskiego 28, Tel: +48 22 11 25 200,</w:t>
                          </w:r>
                        </w:p>
                        <w:p w14:paraId="26C10356" w14:textId="77777777" w:rsidR="00ED2582" w:rsidRDefault="00ED2582" w:rsidP="00ED2582">
                          <w:pPr>
                            <w:pStyle w:val="LukStopka-adres"/>
                          </w:pPr>
                          <w:r>
                            <w:t>E-mail: iel@iel.pl | NIP: 525 000 76 84, REGON: 000037902</w:t>
                          </w:r>
                        </w:p>
                        <w:p w14:paraId="55A9CAF0" w14:textId="343AA5FB" w:rsidR="00DA52A1" w:rsidRPr="004F5805" w:rsidRDefault="00D22FDA" w:rsidP="00DA52A1">
                          <w:pPr>
                            <w:pStyle w:val="LukStopka-adres"/>
                            <w:rPr>
                              <w:lang w:val="de-DE"/>
                            </w:rPr>
                          </w:pPr>
                          <w:r>
                            <w:t>Sąd Rejonowy dla M.st. Warszawy w Warszawie</w:t>
                          </w:r>
                          <w:r w:rsidR="00ED2582">
                            <w:t>, XIII Wydz</w:t>
                          </w:r>
                          <w:r w:rsidR="00ED162D">
                            <w:t>iał</w:t>
                          </w:r>
                          <w:r w:rsidR="00ED2582">
                            <w:t xml:space="preserve"> Gospodarczy KRS nr 0000047884</w:t>
                          </w:r>
                          <w:r w:rsidR="00ED2582">
                            <w:softHyphen/>
                          </w:r>
                          <w:r w:rsidR="00ED2582">
                            <w:softHyphen/>
                          </w:r>
                          <w:r w:rsidR="00ED2582">
                            <w:softHyphen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4D7107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-.35pt;margin-top:773.4pt;width:363.2pt;height:34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" filled="f" stroked="f">
              <o:lock v:ext="edit" aspectratio="t"/>
              <v:textbox style="mso-fit-shape-to-text:t" inset="0,0,0,0">
                <w:txbxContent>
                  <w:p w14:paraId="23CA0204" w14:textId="77777777" w:rsidR="00ED2582" w:rsidRDefault="00ED2582" w:rsidP="00ED2582">
                    <w:pPr>
                      <w:pStyle w:val="LukStopka-adres"/>
                    </w:pPr>
                    <w:r>
                      <w:t>Sieć Badawcza Łukasiewicz – Instytut Elektrotechniki</w:t>
                    </w:r>
                  </w:p>
                  <w:p w14:paraId="17BC1D69" w14:textId="77777777" w:rsidR="00ED2582" w:rsidRDefault="00ED2582" w:rsidP="00ED2582">
                    <w:pPr>
                      <w:pStyle w:val="LukStopka-adres"/>
                    </w:pPr>
                    <w:r>
                      <w:t>04-703 Warszawa, ul. Mieczysława Pożaryskiego 28, Tel: +48 22 11 25 200,</w:t>
                    </w:r>
                  </w:p>
                  <w:p w14:paraId="26C10356" w14:textId="77777777" w:rsidR="00ED2582" w:rsidRDefault="00ED2582" w:rsidP="00ED2582">
                    <w:pPr>
                      <w:pStyle w:val="LukStopka-adres"/>
                    </w:pPr>
                    <w:r>
                      <w:t>E-mail: iel@iel.pl | NIP: 525 000 76 84, REGON: 000037902</w:t>
                    </w:r>
                  </w:p>
                  <w:p w14:paraId="55A9CAF0" w14:textId="343AA5FB" w:rsidR="00DA52A1" w:rsidRPr="004F5805" w:rsidRDefault="00D22FDA" w:rsidP="00DA52A1">
                    <w:pPr>
                      <w:pStyle w:val="LukStopka-adres"/>
                      <w:rPr>
                        <w:lang w:val="de-DE"/>
                      </w:rPr>
                    </w:pPr>
                    <w:r>
                      <w:t>Sąd Rejonowy dla M.st. Warszawy w Warszawie</w:t>
                    </w:r>
                    <w:r w:rsidR="00ED2582">
                      <w:t>, XIII Wydz</w:t>
                    </w:r>
                    <w:r w:rsidR="00ED162D">
                      <w:t>iał</w:t>
                    </w:r>
                    <w:r w:rsidR="00ED2582">
                      <w:t xml:space="preserve"> Gospodarczy KRS nr 0000047884</w:t>
                    </w:r>
                    <w:r w:rsidR="00ED2582">
                      <w:softHyphen/>
                    </w:r>
                    <w:r w:rsidR="00ED2582">
                      <w:softHyphen/>
                    </w:r>
                    <w:r w:rsidR="00ED2582">
                      <w:softHyphen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id w:val="167754125"/>
      <w:docPartObj>
        <w:docPartGallery w:val="Page Numbers (Bottom of Page)"/>
        <w:docPartUnique/>
      </w:docPartObj>
    </w:sdtPr>
    <w:sdtEndPr/>
    <w:sdtContent>
      <w:sdt>
        <w:sdtPr>
          <w:rPr>
            <w:color w:val="auto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8E12197" w14:textId="77777777" w:rsidR="004F5805" w:rsidRPr="00D40690" w:rsidRDefault="004F5805" w:rsidP="00D40690">
            <w:pPr>
              <w:pStyle w:val="Stopka"/>
            </w:pPr>
            <w:r w:rsidRPr="00D40690">
              <w:t xml:space="preserve">Strona </w:t>
            </w:r>
            <w:r w:rsidR="004F10E8" w:rsidRPr="00D40690">
              <w:fldChar w:fldCharType="begin"/>
            </w:r>
            <w:r w:rsidRPr="00D40690">
              <w:instrText>PAGE</w:instrText>
            </w:r>
            <w:r w:rsidR="004F10E8" w:rsidRPr="00D40690">
              <w:fldChar w:fldCharType="separate"/>
            </w:r>
            <w:r w:rsidR="007242D9">
              <w:rPr>
                <w:noProof/>
              </w:rPr>
              <w:t>1</w:t>
            </w:r>
            <w:r w:rsidR="004F10E8" w:rsidRPr="00D40690">
              <w:fldChar w:fldCharType="end"/>
            </w:r>
            <w:r w:rsidRPr="00D40690">
              <w:t xml:space="preserve"> z </w:t>
            </w:r>
            <w:r w:rsidR="004F10E8" w:rsidRPr="00D40690">
              <w:fldChar w:fldCharType="begin"/>
            </w:r>
            <w:r w:rsidRPr="00D40690">
              <w:instrText>NUMPAGES</w:instrText>
            </w:r>
            <w:r w:rsidR="004F10E8" w:rsidRPr="00D40690">
              <w:fldChar w:fldCharType="separate"/>
            </w:r>
            <w:r w:rsidR="007242D9">
              <w:rPr>
                <w:noProof/>
              </w:rPr>
              <w:t>2</w:t>
            </w:r>
            <w:r w:rsidR="004F10E8" w:rsidRPr="00D40690">
              <w:fldChar w:fldCharType="end"/>
            </w:r>
          </w:p>
        </w:sdtContent>
      </w:sdt>
    </w:sdtContent>
  </w:sdt>
  <w:p w14:paraId="1FD29C43" w14:textId="600A36B2" w:rsidR="003F4BA3" w:rsidRPr="00D06D36" w:rsidRDefault="004F5805" w:rsidP="00D06D36">
    <w:pPr>
      <w:pStyle w:val="LukStopka-adres"/>
      <w:rPr>
        <w:spacing w:val="2"/>
      </w:rPr>
    </w:pPr>
    <w:r>
      <w:rPr>
        <w:spacing w:val="2"/>
        <w:lang w:eastAsia="pl-PL"/>
      </w:rPr>
      <w:drawing>
        <wp:anchor distT="0" distB="0" distL="114300" distR="114300" simplePos="0" relativeHeight="251661312" behindDoc="1" locked="1" layoutInCell="1" allowOverlap="1" wp14:anchorId="590AF5A8" wp14:editId="147F0EB1">
          <wp:simplePos x="0" y="0"/>
          <wp:positionH relativeFrom="column">
            <wp:posOffset>4594627</wp:posOffset>
          </wp:positionH>
          <wp:positionV relativeFrom="page">
            <wp:posOffset>9846945</wp:posOffset>
          </wp:positionV>
          <wp:extent cx="1231200" cy="849600"/>
          <wp:effectExtent l="0" t="0" r="0" b="0"/>
          <wp:wrapNone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200" cy="84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162D">
      <w:rPr>
        <w:spacing w:val="2"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9635BEA" wp14:editId="27256115">
              <wp:simplePos x="0" y="0"/>
              <wp:positionH relativeFrom="margin">
                <wp:align>left</wp:align>
              </wp:positionH>
              <wp:positionV relativeFrom="page">
                <wp:posOffset>9841230</wp:posOffset>
              </wp:positionV>
              <wp:extent cx="4554855" cy="431800"/>
              <wp:effectExtent l="0" t="0" r="0" b="0"/>
              <wp:wrapNone/>
              <wp:docPr id="217" name="Pole tekstow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554855" cy="431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DC1BB4" w14:textId="6898A40B" w:rsidR="00DA52A1" w:rsidRDefault="00DA52A1" w:rsidP="00DA52A1">
                          <w:pPr>
                            <w:pStyle w:val="LukStopka-adres"/>
                          </w:pPr>
                          <w:r>
                            <w:t xml:space="preserve">Sieć Badawcza Łukasiewicz – Instytut </w:t>
                          </w:r>
                          <w:r w:rsidR="00844574">
                            <w:t>Elektrotechniki</w:t>
                          </w:r>
                        </w:p>
                        <w:p w14:paraId="671F8F58" w14:textId="70FD585D" w:rsidR="00DA52A1" w:rsidRDefault="00251BFD" w:rsidP="00DA52A1">
                          <w:pPr>
                            <w:pStyle w:val="LukStopka-adres"/>
                          </w:pPr>
                          <w:r>
                            <w:t>04-703 Warszawa, ul. Mieczysława Pożaryskiego 28</w:t>
                          </w:r>
                          <w:r w:rsidR="00844574">
                            <w:t>,</w:t>
                          </w:r>
                          <w:r w:rsidR="00DA52A1">
                            <w:t xml:space="preserve"> Tel: +48 </w:t>
                          </w:r>
                          <w:r w:rsidR="00B72679">
                            <w:t>22</w:t>
                          </w:r>
                          <w:r w:rsidR="00685711">
                            <w:t> </w:t>
                          </w:r>
                          <w:r w:rsidR="00B72679">
                            <w:t>11</w:t>
                          </w:r>
                          <w:r w:rsidR="00685711">
                            <w:t xml:space="preserve"> </w:t>
                          </w:r>
                          <w:r w:rsidR="00B72679">
                            <w:t>25</w:t>
                          </w:r>
                          <w:r w:rsidR="00685711">
                            <w:t xml:space="preserve"> </w:t>
                          </w:r>
                          <w:r w:rsidR="00B72679">
                            <w:t>200</w:t>
                          </w:r>
                          <w:r w:rsidR="00685711">
                            <w:t>,</w:t>
                          </w:r>
                        </w:p>
                        <w:p w14:paraId="40CB23B2" w14:textId="77777777" w:rsidR="00DA52A1" w:rsidRDefault="00DA52A1" w:rsidP="00DA52A1">
                          <w:pPr>
                            <w:pStyle w:val="LukStopka-adres"/>
                          </w:pPr>
                          <w:r>
                            <w:t xml:space="preserve">E-mail: </w:t>
                          </w:r>
                          <w:r w:rsidR="00844574">
                            <w:t>iel</w:t>
                          </w:r>
                          <w:r>
                            <w:t>@i</w:t>
                          </w:r>
                          <w:r w:rsidR="00844574">
                            <w:t>el</w:t>
                          </w:r>
                          <w:r>
                            <w:t xml:space="preserve">.pl | NIP: 525 000 </w:t>
                          </w:r>
                          <w:r w:rsidR="00844574">
                            <w:t>76</w:t>
                          </w:r>
                          <w:r>
                            <w:t xml:space="preserve"> </w:t>
                          </w:r>
                          <w:r w:rsidR="00844574">
                            <w:t>84</w:t>
                          </w:r>
                          <w:r>
                            <w:t xml:space="preserve">, REGON: </w:t>
                          </w:r>
                          <w:r w:rsidR="00844574">
                            <w:t>000037902</w:t>
                          </w:r>
                        </w:p>
                        <w:p w14:paraId="4C253FC0" w14:textId="03CD2D76" w:rsidR="004F5805" w:rsidRPr="004F5805" w:rsidRDefault="00DA52A1" w:rsidP="00DA52A1">
                          <w:pPr>
                            <w:pStyle w:val="LukStopka-adres"/>
                            <w:rPr>
                              <w:lang w:val="de-DE"/>
                            </w:rPr>
                          </w:pPr>
                          <w:r>
                            <w:t>Sąd Rejonowy</w:t>
                          </w:r>
                          <w:r w:rsidR="007F6271">
                            <w:t xml:space="preserve"> </w:t>
                          </w:r>
                          <w:r w:rsidR="0068124C">
                            <w:t xml:space="preserve">dla </w:t>
                          </w:r>
                          <w:r w:rsidR="00D22FDA">
                            <w:t>M</w:t>
                          </w:r>
                          <w:r>
                            <w:t>.st. Warszawy</w:t>
                          </w:r>
                          <w:r w:rsidR="00D22FDA">
                            <w:t xml:space="preserve"> w Warszawie</w:t>
                          </w:r>
                          <w:r>
                            <w:t>, XIII Wydz</w:t>
                          </w:r>
                          <w:r w:rsidR="00ED162D">
                            <w:t>iał</w:t>
                          </w:r>
                          <w:r>
                            <w:t xml:space="preserve"> Gospodarczy KRS nr 000004</w:t>
                          </w:r>
                          <w:r w:rsidR="00844574">
                            <w:t>7884</w:t>
                          </w:r>
                          <w:r w:rsidR="00844574">
                            <w:softHyphen/>
                          </w:r>
                          <w:r w:rsidR="00844574">
                            <w:softHyphen/>
                          </w:r>
                          <w:r w:rsidR="00844574">
                            <w:softHyphen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635B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774.9pt;width:358.65pt;height:34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" filled="f" stroked="f">
              <o:lock v:ext="edit" aspectratio="t"/>
              <v:textbox style="mso-fit-shape-to-text:t" inset="0,0,0,0">
                <w:txbxContent>
                  <w:p w14:paraId="10DC1BB4" w14:textId="6898A40B" w:rsidR="00DA52A1" w:rsidRDefault="00DA52A1" w:rsidP="00DA52A1">
                    <w:pPr>
                      <w:pStyle w:val="LukStopka-adres"/>
                    </w:pPr>
                    <w:r>
                      <w:t xml:space="preserve">Sieć Badawcza Łukasiewicz – Instytut </w:t>
                    </w:r>
                    <w:r w:rsidR="00844574">
                      <w:t>Elektrotechniki</w:t>
                    </w:r>
                  </w:p>
                  <w:p w14:paraId="671F8F58" w14:textId="70FD585D" w:rsidR="00DA52A1" w:rsidRDefault="00251BFD" w:rsidP="00DA52A1">
                    <w:pPr>
                      <w:pStyle w:val="LukStopka-adres"/>
                    </w:pPr>
                    <w:r>
                      <w:t>04-703 Warszawa, ul. Mieczysława Pożaryskiego 28</w:t>
                    </w:r>
                    <w:r w:rsidR="00844574">
                      <w:t>,</w:t>
                    </w:r>
                    <w:r w:rsidR="00DA52A1">
                      <w:t xml:space="preserve"> Tel: +48 </w:t>
                    </w:r>
                    <w:r w:rsidR="00B72679">
                      <w:t>22</w:t>
                    </w:r>
                    <w:r w:rsidR="00685711">
                      <w:t> </w:t>
                    </w:r>
                    <w:r w:rsidR="00B72679">
                      <w:t>11</w:t>
                    </w:r>
                    <w:r w:rsidR="00685711">
                      <w:t xml:space="preserve"> </w:t>
                    </w:r>
                    <w:r w:rsidR="00B72679">
                      <w:t>25</w:t>
                    </w:r>
                    <w:r w:rsidR="00685711">
                      <w:t xml:space="preserve"> </w:t>
                    </w:r>
                    <w:r w:rsidR="00B72679">
                      <w:t>200</w:t>
                    </w:r>
                    <w:r w:rsidR="00685711">
                      <w:t>,</w:t>
                    </w:r>
                  </w:p>
                  <w:p w14:paraId="40CB23B2" w14:textId="77777777" w:rsidR="00DA52A1" w:rsidRDefault="00DA52A1" w:rsidP="00DA52A1">
                    <w:pPr>
                      <w:pStyle w:val="LukStopka-adres"/>
                    </w:pPr>
                    <w:r>
                      <w:t xml:space="preserve">E-mail: </w:t>
                    </w:r>
                    <w:r w:rsidR="00844574">
                      <w:t>iel</w:t>
                    </w:r>
                    <w:r>
                      <w:t>@i</w:t>
                    </w:r>
                    <w:r w:rsidR="00844574">
                      <w:t>el</w:t>
                    </w:r>
                    <w:r>
                      <w:t xml:space="preserve">.pl | NIP: 525 000 </w:t>
                    </w:r>
                    <w:r w:rsidR="00844574">
                      <w:t>76</w:t>
                    </w:r>
                    <w:r>
                      <w:t xml:space="preserve"> </w:t>
                    </w:r>
                    <w:r w:rsidR="00844574">
                      <w:t>84</w:t>
                    </w:r>
                    <w:r>
                      <w:t xml:space="preserve">, REGON: </w:t>
                    </w:r>
                    <w:r w:rsidR="00844574">
                      <w:t>000037902</w:t>
                    </w:r>
                  </w:p>
                  <w:p w14:paraId="4C253FC0" w14:textId="03CD2D76" w:rsidR="004F5805" w:rsidRPr="004F5805" w:rsidRDefault="00DA52A1" w:rsidP="00DA52A1">
                    <w:pPr>
                      <w:pStyle w:val="LukStopka-adres"/>
                      <w:rPr>
                        <w:lang w:val="de-DE"/>
                      </w:rPr>
                    </w:pPr>
                    <w:r>
                      <w:t>Sąd Rejonowy</w:t>
                    </w:r>
                    <w:r w:rsidR="007F6271">
                      <w:t xml:space="preserve"> </w:t>
                    </w:r>
                    <w:r w:rsidR="0068124C">
                      <w:t xml:space="preserve">dla </w:t>
                    </w:r>
                    <w:r w:rsidR="00D22FDA">
                      <w:t>M</w:t>
                    </w:r>
                    <w:r>
                      <w:t>.st. Warszawy</w:t>
                    </w:r>
                    <w:r w:rsidR="00D22FDA">
                      <w:t xml:space="preserve"> w Warszawie</w:t>
                    </w:r>
                    <w:r>
                      <w:t>, XIII Wydz</w:t>
                    </w:r>
                    <w:r w:rsidR="00ED162D">
                      <w:t>iał</w:t>
                    </w:r>
                    <w:r>
                      <w:t xml:space="preserve"> Gospodarczy KRS nr 000004</w:t>
                    </w:r>
                    <w:r w:rsidR="00844574">
                      <w:t>7884</w:t>
                    </w:r>
                    <w:r w:rsidR="00844574">
                      <w:softHyphen/>
                    </w:r>
                    <w:r w:rsidR="00844574">
                      <w:softHyphen/>
                    </w:r>
                    <w:r w:rsidR="00844574">
                      <w:softHyphen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="00844574">
      <w:rPr>
        <w:spacing w:val="2"/>
      </w:rPr>
      <w:softHyphen/>
    </w:r>
    <w:r w:rsidR="00844574">
      <w:rPr>
        <w:spacing w:val="2"/>
      </w:rP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8A01E" w14:textId="77777777" w:rsidR="005365AF" w:rsidRDefault="005365AF" w:rsidP="006747BD">
      <w:pPr>
        <w:spacing w:after="0" w:line="240" w:lineRule="auto"/>
      </w:pPr>
      <w:r>
        <w:separator/>
      </w:r>
    </w:p>
  </w:footnote>
  <w:footnote w:type="continuationSeparator" w:id="0">
    <w:p w14:paraId="02D08979" w14:textId="77777777" w:rsidR="005365AF" w:rsidRDefault="005365AF" w:rsidP="0067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D4E79" w14:textId="77777777" w:rsidR="006747BD" w:rsidRPr="00DA52A1" w:rsidRDefault="00DA52A1">
    <w:pPr>
      <w:pStyle w:val="Nagwek"/>
    </w:pPr>
    <w:r>
      <w:rPr>
        <w:noProof/>
        <w:lang w:eastAsia="pl-PL"/>
      </w:rPr>
      <w:drawing>
        <wp:anchor distT="0" distB="0" distL="114300" distR="114300" simplePos="0" relativeHeight="251667456" behindDoc="1" locked="1" layoutInCell="1" allowOverlap="1" wp14:anchorId="72F5F447" wp14:editId="60A946B8">
          <wp:simplePos x="0" y="0"/>
          <wp:positionH relativeFrom="page">
            <wp:posOffset>0</wp:posOffset>
          </wp:positionH>
          <wp:positionV relativeFrom="page">
            <wp:posOffset>16510</wp:posOffset>
          </wp:positionV>
          <wp:extent cx="1702435" cy="2295525"/>
          <wp:effectExtent l="19050" t="0" r="0" b="0"/>
          <wp:wrapNone/>
          <wp:docPr id="2" name="Obraz 2" descr="Obraz zawierający obiekt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ukasiewicz-Logo-Rozsz-Wor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2435" cy="2295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31EB4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C801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5AE8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A2EDF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1494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36F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22F5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A65B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6CF1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44C3E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0F325B"/>
    <w:multiLevelType w:val="hybridMultilevel"/>
    <w:tmpl w:val="61D814FA"/>
    <w:lvl w:ilvl="0" w:tplc="EB6C15A2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7B025F"/>
    <w:multiLevelType w:val="hybridMultilevel"/>
    <w:tmpl w:val="535EC442"/>
    <w:lvl w:ilvl="0" w:tplc="1F2C5C02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309513F"/>
    <w:multiLevelType w:val="hybridMultilevel"/>
    <w:tmpl w:val="FC7EFE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B2260"/>
    <w:multiLevelType w:val="hybridMultilevel"/>
    <w:tmpl w:val="78B403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E48D1"/>
    <w:multiLevelType w:val="hybridMultilevel"/>
    <w:tmpl w:val="924839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C538B9"/>
    <w:multiLevelType w:val="hybridMultilevel"/>
    <w:tmpl w:val="D69E2796"/>
    <w:lvl w:ilvl="0" w:tplc="6F1C2514">
      <w:start w:val="1"/>
      <w:numFmt w:val="decimal"/>
      <w:lvlText w:val="%1.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5A1BD5"/>
    <w:multiLevelType w:val="hybridMultilevel"/>
    <w:tmpl w:val="3C60AA58"/>
    <w:lvl w:ilvl="0" w:tplc="836A130E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>
      <w:start w:val="1"/>
      <w:numFmt w:val="decimal"/>
      <w:lvlText w:val="%7."/>
      <w:lvlJc w:val="left"/>
      <w:pPr>
        <w:ind w:left="5388" w:hanging="360"/>
      </w:pPr>
    </w:lvl>
    <w:lvl w:ilvl="7" w:tplc="04150019">
      <w:start w:val="1"/>
      <w:numFmt w:val="lowerLetter"/>
      <w:lvlText w:val="%8."/>
      <w:lvlJc w:val="left"/>
      <w:pPr>
        <w:ind w:left="6108" w:hanging="360"/>
      </w:pPr>
    </w:lvl>
    <w:lvl w:ilvl="8" w:tplc="0415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88"/>
    <w:rsid w:val="00070438"/>
    <w:rsid w:val="00077647"/>
    <w:rsid w:val="000C0EA6"/>
    <w:rsid w:val="000F5275"/>
    <w:rsid w:val="00171DD8"/>
    <w:rsid w:val="001C4C2C"/>
    <w:rsid w:val="00231524"/>
    <w:rsid w:val="00233E88"/>
    <w:rsid w:val="00251BFD"/>
    <w:rsid w:val="002B26F2"/>
    <w:rsid w:val="002D48BE"/>
    <w:rsid w:val="002F4540"/>
    <w:rsid w:val="00335F9F"/>
    <w:rsid w:val="00346C00"/>
    <w:rsid w:val="00354A18"/>
    <w:rsid w:val="003C1A88"/>
    <w:rsid w:val="003F4BA3"/>
    <w:rsid w:val="004850A9"/>
    <w:rsid w:val="004F10E8"/>
    <w:rsid w:val="004F5805"/>
    <w:rsid w:val="00526CDD"/>
    <w:rsid w:val="005365AF"/>
    <w:rsid w:val="005D1495"/>
    <w:rsid w:val="00671AF7"/>
    <w:rsid w:val="006747BD"/>
    <w:rsid w:val="0068124C"/>
    <w:rsid w:val="00685711"/>
    <w:rsid w:val="006D6BEF"/>
    <w:rsid w:val="006D6DE5"/>
    <w:rsid w:val="006E5990"/>
    <w:rsid w:val="007242D9"/>
    <w:rsid w:val="007F6271"/>
    <w:rsid w:val="00802C3F"/>
    <w:rsid w:val="00805DF6"/>
    <w:rsid w:val="00821F16"/>
    <w:rsid w:val="008368C0"/>
    <w:rsid w:val="0084396A"/>
    <w:rsid w:val="00844574"/>
    <w:rsid w:val="00854B7B"/>
    <w:rsid w:val="00880945"/>
    <w:rsid w:val="00897292"/>
    <w:rsid w:val="008C1729"/>
    <w:rsid w:val="008C75DD"/>
    <w:rsid w:val="008F209D"/>
    <w:rsid w:val="009329DF"/>
    <w:rsid w:val="0093659E"/>
    <w:rsid w:val="009633A5"/>
    <w:rsid w:val="00967FF7"/>
    <w:rsid w:val="009D4892"/>
    <w:rsid w:val="009D4C4D"/>
    <w:rsid w:val="00A36F46"/>
    <w:rsid w:val="00A525E2"/>
    <w:rsid w:val="00A52C29"/>
    <w:rsid w:val="00A7501E"/>
    <w:rsid w:val="00AE615C"/>
    <w:rsid w:val="00B54B1C"/>
    <w:rsid w:val="00B61F8A"/>
    <w:rsid w:val="00B72679"/>
    <w:rsid w:val="00C736D5"/>
    <w:rsid w:val="00D005B3"/>
    <w:rsid w:val="00D06D36"/>
    <w:rsid w:val="00D12403"/>
    <w:rsid w:val="00D22FDA"/>
    <w:rsid w:val="00D40690"/>
    <w:rsid w:val="00DA52A1"/>
    <w:rsid w:val="00DC0F47"/>
    <w:rsid w:val="00E13BA4"/>
    <w:rsid w:val="00ED162D"/>
    <w:rsid w:val="00ED2582"/>
    <w:rsid w:val="00ED3503"/>
    <w:rsid w:val="00EE493C"/>
    <w:rsid w:val="00F26FF4"/>
    <w:rsid w:val="00FA4307"/>
    <w:rsid w:val="00FA4F8D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3A93D"/>
  <w15:docId w15:val="{2B25E6C3-26AC-499D-889C-EC28C188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1729"/>
    <w:pPr>
      <w:spacing w:after="280" w:line="280" w:lineRule="exact"/>
      <w:jc w:val="both"/>
    </w:pPr>
    <w:rPr>
      <w:color w:val="000000" w:themeColor="background1"/>
      <w:spacing w:val="4"/>
      <w:sz w:val="20"/>
    </w:rPr>
  </w:style>
  <w:style w:type="paragraph" w:styleId="Nagwek1">
    <w:name w:val="heading 1"/>
    <w:basedOn w:val="Normalny"/>
    <w:next w:val="Normalny"/>
    <w:link w:val="Nagwek1Znak"/>
    <w:uiPriority w:val="9"/>
    <w:rsid w:val="00231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31524"/>
    <w:rPr>
      <w:rFonts w:asciiTheme="majorHAnsi" w:eastAsiaTheme="majorEastAsia" w:hAnsiTheme="majorHAnsi" w:cstheme="majorBidi"/>
      <w:spacing w:val="4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74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747BD"/>
    <w:rPr>
      <w:color w:val="000000" w:themeColor="background1"/>
      <w:spacing w:val="4"/>
      <w:sz w:val="20"/>
    </w:rPr>
  </w:style>
  <w:style w:type="paragraph" w:styleId="Stopka">
    <w:name w:val="footer"/>
    <w:basedOn w:val="Normalny"/>
    <w:link w:val="StopkaZnak"/>
    <w:uiPriority w:val="99"/>
    <w:unhideWhenUsed/>
    <w:rsid w:val="004F5805"/>
    <w:pPr>
      <w:tabs>
        <w:tab w:val="center" w:pos="4536"/>
        <w:tab w:val="right" w:pos="9072"/>
      </w:tabs>
      <w:spacing w:after="0" w:line="240" w:lineRule="auto"/>
    </w:pPr>
    <w:rPr>
      <w:b/>
    </w:rPr>
  </w:style>
  <w:style w:type="character" w:customStyle="1" w:styleId="StopkaZnak">
    <w:name w:val="Stopka Znak"/>
    <w:basedOn w:val="Domylnaczcionkaakapitu"/>
    <w:link w:val="Stopka"/>
    <w:uiPriority w:val="99"/>
    <w:rsid w:val="004F5805"/>
    <w:rPr>
      <w:b/>
      <w:color w:val="000000" w:themeColor="background1"/>
      <w:spacing w:val="4"/>
      <w:sz w:val="20"/>
    </w:rPr>
  </w:style>
  <w:style w:type="paragraph" w:customStyle="1" w:styleId="LukSzanownaPani">
    <w:name w:val="Luk_Szanowna Pani"/>
    <w:basedOn w:val="Normalny"/>
    <w:autoRedefine/>
    <w:qFormat/>
    <w:rsid w:val="00A36F46"/>
    <w:pPr>
      <w:spacing w:before="540" w:after="0"/>
      <w:ind w:left="4026"/>
    </w:pPr>
    <w:rPr>
      <w:rFonts w:ascii="Verdana" w:hAnsi="Verdana" w:cs="Verdana"/>
      <w:color w:val="auto"/>
      <w:spacing w:val="0"/>
      <w:szCs w:val="20"/>
    </w:rPr>
  </w:style>
  <w:style w:type="paragraph" w:customStyle="1" w:styleId="LukImiiNazwwisko">
    <w:name w:val="Luk_Imię i Nazwwisko"/>
    <w:basedOn w:val="LucInstytut"/>
    <w:qFormat/>
    <w:rsid w:val="00D005B3"/>
    <w:rPr>
      <w:b/>
    </w:rPr>
  </w:style>
  <w:style w:type="paragraph" w:customStyle="1" w:styleId="LukNagloweklistu">
    <w:name w:val="Luk_Naglowek_listu"/>
    <w:basedOn w:val="LucInstytut"/>
    <w:autoRedefine/>
    <w:qFormat/>
    <w:rsid w:val="005D1495"/>
    <w:pPr>
      <w:spacing w:before="560" w:after="560"/>
      <w:ind w:left="0"/>
    </w:pPr>
    <w:rPr>
      <w:b/>
    </w:rPr>
  </w:style>
  <w:style w:type="paragraph" w:customStyle="1" w:styleId="LucInstytut">
    <w:name w:val="Luc_Instytut"/>
    <w:basedOn w:val="LukSzanownaPani"/>
    <w:qFormat/>
    <w:rsid w:val="00D005B3"/>
    <w:pPr>
      <w:spacing w:before="0"/>
    </w:pPr>
  </w:style>
  <w:style w:type="paragraph" w:customStyle="1" w:styleId="LukStopka-adres">
    <w:name w:val="Luk_Stopka-adres"/>
    <w:basedOn w:val="Normalny"/>
    <w:qFormat/>
    <w:rsid w:val="00D06D36"/>
    <w:pPr>
      <w:spacing w:after="0" w:line="170" w:lineRule="exact"/>
      <w:jc w:val="left"/>
    </w:pPr>
    <w:rPr>
      <w:noProof/>
      <w:color w:val="808080" w:themeColor="text2"/>
      <w:sz w:val="14"/>
      <w:szCs w:val="14"/>
    </w:rPr>
  </w:style>
  <w:style w:type="paragraph" w:styleId="Listapunktowana">
    <w:name w:val="List Bullet"/>
    <w:basedOn w:val="Normalny"/>
    <w:uiPriority w:val="99"/>
    <w:unhideWhenUsed/>
    <w:rsid w:val="00854B7B"/>
    <w:pPr>
      <w:numPr>
        <w:numId w:val="1"/>
      </w:numPr>
      <w:contextualSpacing/>
    </w:pPr>
  </w:style>
  <w:style w:type="table" w:styleId="Tabela-Siatka">
    <w:name w:val="Table Grid"/>
    <w:basedOn w:val="Standardowy"/>
    <w:uiPriority w:val="39"/>
    <w:rsid w:val="00A36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ucZwyrazami">
    <w:name w:val="Luc_Z_wyrazami"/>
    <w:basedOn w:val="Normalny"/>
    <w:autoRedefine/>
    <w:qFormat/>
    <w:rsid w:val="00821F16"/>
    <w:pPr>
      <w:spacing w:before="1360" w:after="840"/>
      <w:jc w:val="left"/>
    </w:pPr>
  </w:style>
  <w:style w:type="paragraph" w:styleId="Bezodstpw">
    <w:name w:val="No Spacing"/>
    <w:aliases w:val="Luc_Bez odstępów"/>
    <w:basedOn w:val="Normalny"/>
    <w:autoRedefine/>
    <w:uiPriority w:val="1"/>
    <w:qFormat/>
    <w:rsid w:val="006D6BEF"/>
    <w:pPr>
      <w:spacing w:after="0"/>
      <w:jc w:val="left"/>
    </w:pPr>
  </w:style>
  <w:style w:type="character" w:styleId="Hipercze">
    <w:name w:val="Hyperlink"/>
    <w:basedOn w:val="Domylnaczcionkaakapitu"/>
    <w:uiPriority w:val="99"/>
    <w:semiHidden/>
    <w:unhideWhenUsed/>
    <w:rsid w:val="00AE615C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E615C"/>
    <w:pPr>
      <w:spacing w:after="160" w:line="256" w:lineRule="auto"/>
      <w:ind w:left="720"/>
      <w:contextualSpacing/>
      <w:jc w:val="left"/>
    </w:pPr>
    <w:rPr>
      <w:color w:val="auto"/>
      <w:spacing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6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amviewer.com/pl/do-pobrania/linux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tandard\USTAWI~1\Temp\Katalog%20tymczasowy%202%20dla%20Papier%20firmowy_Instytuty%20&#321;ukasiewicza.zip\Papier%20firmowy_Instytuty%20+&#252;ukasiewicza\Papier%20firmowy_Instytut%20+&#252;ukasiewicza_PL_szablon.dotx" TargetMode="External"/></Relationships>
</file>

<file path=word/theme/theme1.xml><?xml version="1.0" encoding="utf-8"?>
<a:theme xmlns:a="http://schemas.openxmlformats.org/drawingml/2006/main" name="Motyw pakietu Office">
  <a:themeElements>
    <a:clrScheme name="Lukasiewicz-kolory_Word">
      <a:dk1>
        <a:srgbClr val="000000"/>
      </a:dk1>
      <a:lt1>
        <a:srgbClr val="000000"/>
      </a:lt1>
      <a:dk2>
        <a:srgbClr val="808080"/>
      </a:dk2>
      <a:lt2>
        <a:srgbClr val="000000"/>
      </a:lt2>
      <a:accent1>
        <a:srgbClr val="44D62C"/>
      </a:accent1>
      <a:accent2>
        <a:srgbClr val="0085CA"/>
      </a:accent2>
      <a:accent3>
        <a:srgbClr val="EF3340"/>
      </a:accent3>
      <a:accent4>
        <a:srgbClr val="963CBD"/>
      </a:accent4>
      <a:accent5>
        <a:srgbClr val="FF0098"/>
      </a:accent5>
      <a:accent6>
        <a:srgbClr val="008578"/>
      </a:accent6>
      <a:hlink>
        <a:srgbClr val="0000FF"/>
      </a:hlink>
      <a:folHlink>
        <a:srgbClr val="800080"/>
      </a:folHlink>
    </a:clrScheme>
    <a:fontScheme name="Lukasiewicz-fonty-Word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3EF92-7FBC-4292-AC81-37D59631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 firmowy_Instytut +üukasiewicza_PL_szablon.dotx</Template>
  <TotalTime>0</TotalTime>
  <Pages>6</Pages>
  <Words>458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</dc:creator>
  <cp:keywords/>
  <dc:description/>
  <cp:lastModifiedBy>Sebastian Buczek</cp:lastModifiedBy>
  <cp:revision>2</cp:revision>
  <cp:lastPrinted>2020-02-07T19:43:00Z</cp:lastPrinted>
  <dcterms:created xsi:type="dcterms:W3CDTF">2020-09-11T14:03:00Z</dcterms:created>
  <dcterms:modified xsi:type="dcterms:W3CDTF">2020-09-11T14:03:00Z</dcterms:modified>
</cp:coreProperties>
</file>